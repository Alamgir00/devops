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542"/>
        <w:tblW w:w="110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720"/>
      </w:tblGrid>
      <w:tr w:rsidR="001B2ABD" w14:paraId="3321D378" w14:textId="77777777" w:rsidTr="00175D57">
        <w:trPr>
          <w:trHeight w:val="4410"/>
        </w:trPr>
        <w:tc>
          <w:tcPr>
            <w:tcW w:w="3600" w:type="dxa"/>
            <w:vAlign w:val="bottom"/>
          </w:tcPr>
          <w:p w14:paraId="358B6E25" w14:textId="77777777" w:rsidR="001B2ABD" w:rsidRDefault="003F0E6F" w:rsidP="0081724E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32CE739" wp14:editId="4CAF5278">
                      <wp:extent cx="1919605" cy="1979930"/>
                      <wp:effectExtent l="36830" t="36195" r="34290" b="41275"/>
                      <wp:docPr id="1" name="Oval 2" descr="Title: Professional Headshot of Ma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9605" cy="197993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C6B832" id="Oval 2" o:spid="_x0000_s1026" alt="Title: Professional Headshot of Man" style="width:151.1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zAAAAAAFJnaHRsb25nAAAJJA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Q4QklNBAwAAAAAEhUAAAABAAAA&#10;cwAAAKAAAAFcAADZgAAAEfkAGAAB/9j/7QAMQWRvYmVfQ00AAf/uAA5BZG9iZQBkgAAAAAH/2wCE&#10;AAwICAgJCAwJCQwRCwoLERUPDAwPFRgTExUTExgRDAwMDAwMEQwMDAwMDAwMDAwMDAwMDAwMDAwM&#10;DAwMDAwMDAwBDQsLDQ4NEA4OEBQODg4UFA4ODg4UEQwMDAwMEREMDAwMDAwRDAwMDAwMDAwMDAwM&#10;DAwMDAwMDAwMDAwMDAwMDP/AABEIAKAAcwMBIgACEQEDEQH/3QAEAAj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PD94cGFja2V0&#10;IGVuZD0ndyc/Pv/bAEMAAwICAwICAwMDAwQDAwQFCAUFBAQFCgcHBggMCgwMCwoLCw0OEhANDhEO&#10;CwsQFhARExQVFRUMDxcYFhQYEhQVFP/bAEMBAwQEBQQFCQUFCRQNCw0UFBQUFBQUFBQUFBQUFBQU&#10;FBQUFBQUFBQUFBQUFBQUFBQUFBQUFBQUFBQUFBQUFBQUFP/AABEIAXI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" strokecolor="white [3212]" strokeweight="5pt">
                      <v:fill r:id="rId11" o:title=" Professional Headshot of Man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10D5B48" w14:textId="77777777" w:rsidR="001B2ABD" w:rsidRDefault="001B2ABD" w:rsidP="0081724E">
            <w:pPr>
              <w:tabs>
                <w:tab w:val="left" w:pos="990"/>
              </w:tabs>
            </w:pPr>
          </w:p>
        </w:tc>
        <w:tc>
          <w:tcPr>
            <w:tcW w:w="6720" w:type="dxa"/>
            <w:vAlign w:val="bottom"/>
          </w:tcPr>
          <w:p w14:paraId="3873AAD4" w14:textId="77777777" w:rsidR="0081724E" w:rsidRDefault="0008497C" w:rsidP="0081724E">
            <w:pPr>
              <w:pStyle w:val="Title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sk Alamgir ali</w:t>
            </w:r>
          </w:p>
          <w:p w14:paraId="486D6068" w14:textId="77777777" w:rsidR="001B2ABD" w:rsidRPr="0008497C" w:rsidRDefault="0008497C" w:rsidP="0081724E">
            <w:pPr>
              <w:pStyle w:val="Title"/>
              <w:rPr>
                <w:sz w:val="22"/>
                <w:szCs w:val="22"/>
              </w:rPr>
            </w:pPr>
            <w:r>
              <w:rPr>
                <w:w w:val="74"/>
                <w:sz w:val="22"/>
                <w:szCs w:val="22"/>
              </w:rPr>
              <w:t>assistant system engineer</w:t>
            </w:r>
          </w:p>
          <w:p w14:paraId="27184402" w14:textId="77777777" w:rsidR="00344B8D" w:rsidRDefault="00344B8D" w:rsidP="00344B8D"/>
          <w:p w14:paraId="68F5CC7A" w14:textId="77777777" w:rsidR="00175D57" w:rsidRDefault="009A382C" w:rsidP="00344B8D">
            <w:r>
              <w:t xml:space="preserve">LinkedIn : </w:t>
            </w:r>
            <w:hyperlink r:id="rId12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linkedin.com/in/sk-alamgir-ali-8693b31b9</w:t>
              </w:r>
            </w:hyperlink>
          </w:p>
          <w:p w14:paraId="38B256A9" w14:textId="77777777" w:rsidR="009A382C" w:rsidRDefault="009A382C" w:rsidP="00344B8D"/>
          <w:p w14:paraId="2CB37247" w14:textId="77777777" w:rsidR="00175D57" w:rsidRDefault="00175D57" w:rsidP="00344B8D"/>
          <w:p w14:paraId="7B33E24F" w14:textId="77777777" w:rsidR="00175D57" w:rsidRDefault="00175D57" w:rsidP="00344B8D"/>
          <w:p w14:paraId="107DECB5" w14:textId="77777777" w:rsidR="00175D57" w:rsidRDefault="00175D57" w:rsidP="00344B8D"/>
          <w:p w14:paraId="49EEA6E8" w14:textId="77777777" w:rsidR="00175D57" w:rsidRDefault="00175D57" w:rsidP="00344B8D"/>
          <w:p w14:paraId="6385F33D" w14:textId="77777777" w:rsidR="00175D57" w:rsidRDefault="00175D57" w:rsidP="00344B8D"/>
          <w:p w14:paraId="24D146A6" w14:textId="77777777" w:rsidR="00175D57" w:rsidRDefault="00175D57" w:rsidP="00344B8D"/>
          <w:p w14:paraId="0B901FD5" w14:textId="77777777" w:rsidR="00175D57" w:rsidRPr="00344B8D" w:rsidRDefault="00175D57" w:rsidP="00344B8D"/>
        </w:tc>
      </w:tr>
      <w:tr w:rsidR="001B2ABD" w14:paraId="1987F3AB" w14:textId="77777777" w:rsidTr="00175D57">
        <w:tc>
          <w:tcPr>
            <w:tcW w:w="3600" w:type="dxa"/>
          </w:tcPr>
          <w:sdt>
            <w:sdtPr>
              <w:id w:val="-1711873194"/>
              <w:placeholder>
                <w:docPart w:val="598EB34551FF41C982F3FC3FAB43953E"/>
              </w:placeholder>
              <w:temporary/>
              <w:showingPlcHdr/>
            </w:sdtPr>
            <w:sdtEndPr/>
            <w:sdtContent>
              <w:p w14:paraId="33BA7910" w14:textId="77777777" w:rsidR="001B2ABD" w:rsidRDefault="00036450" w:rsidP="0081724E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3C325D2" w14:textId="77777777" w:rsidR="00036450" w:rsidRDefault="006D6D68" w:rsidP="006D6D68">
            <w:r>
              <w:t>Current Address:</w:t>
            </w:r>
          </w:p>
          <w:p w14:paraId="408E95F2" w14:textId="77777777" w:rsidR="00B451E5" w:rsidRDefault="00181265" w:rsidP="0008497C">
            <w:pPr>
              <w:jc w:val="both"/>
            </w:pPr>
            <w:r>
              <w:t>Eco-space, Action area 3,</w:t>
            </w:r>
          </w:p>
          <w:p w14:paraId="391B48A5" w14:textId="77777777" w:rsidR="00181265" w:rsidRDefault="00181265" w:rsidP="0008497C">
            <w:pPr>
              <w:jc w:val="both"/>
            </w:pPr>
            <w:r>
              <w:t>Newtown, Kolkata-700156</w:t>
            </w:r>
          </w:p>
          <w:p w14:paraId="66BEB2B6" w14:textId="77777777" w:rsidR="00B451E5" w:rsidRDefault="00B451E5" w:rsidP="00B451E5">
            <w:pPr>
              <w:jc w:val="both"/>
            </w:pPr>
          </w:p>
          <w:p w14:paraId="3CDAE8FA" w14:textId="77777777" w:rsidR="00B451E5" w:rsidRDefault="00B451E5" w:rsidP="00B451E5">
            <w:pPr>
              <w:jc w:val="both"/>
            </w:pPr>
            <w:r>
              <w:t xml:space="preserve">I am </w:t>
            </w:r>
            <w:proofErr w:type="spellStart"/>
            <w:r w:rsidR="00181265">
              <w:t>SkAlamgir</w:t>
            </w:r>
            <w:proofErr w:type="spellEnd"/>
            <w:r w:rsidR="00181265">
              <w:t xml:space="preserve"> Ali</w:t>
            </w:r>
            <w:r>
              <w:t>, was born</w:t>
            </w:r>
          </w:p>
          <w:p w14:paraId="35289823" w14:textId="77777777" w:rsidR="00036450" w:rsidRDefault="00B451E5" w:rsidP="00181265">
            <w:pPr>
              <w:jc w:val="both"/>
            </w:pPr>
            <w:r>
              <w:t xml:space="preserve">In West Bengal at </w:t>
            </w:r>
            <w:proofErr w:type="spellStart"/>
            <w:r w:rsidR="00181265">
              <w:t>Keshpur</w:t>
            </w:r>
            <w:r>
              <w:t>,</w:t>
            </w:r>
            <w:r w:rsidR="00181265">
              <w:t>PaschimMedinipur</w:t>
            </w:r>
            <w:proofErr w:type="spellEnd"/>
            <w:r w:rsidR="00181265">
              <w:t>, W.B-721150</w:t>
            </w:r>
          </w:p>
          <w:p w14:paraId="71613DF8" w14:textId="77777777" w:rsidR="00B451E5" w:rsidRDefault="00B451E5" w:rsidP="00B451E5">
            <w:pPr>
              <w:jc w:val="both"/>
            </w:pPr>
            <w:r>
              <w:t>F</w:t>
            </w:r>
            <w:r w:rsidR="00181265">
              <w:t>ather’s Name- Lt. Sk Akbar Ali</w:t>
            </w:r>
          </w:p>
          <w:p w14:paraId="3A934955" w14:textId="77777777" w:rsidR="00B451E5" w:rsidRDefault="00181265" w:rsidP="00B451E5">
            <w:pPr>
              <w:jc w:val="both"/>
            </w:pPr>
            <w:r>
              <w:t>Mother’s Name-</w:t>
            </w:r>
            <w:proofErr w:type="spellStart"/>
            <w:r>
              <w:t>HasinaBibi</w:t>
            </w:r>
            <w:proofErr w:type="spellEnd"/>
          </w:p>
          <w:p w14:paraId="3F710DA2" w14:textId="77777777" w:rsidR="00B451E5" w:rsidRDefault="00B451E5" w:rsidP="00B451E5">
            <w:pPr>
              <w:jc w:val="both"/>
            </w:pPr>
            <w:r>
              <w:t>Nationality- Indian</w:t>
            </w:r>
          </w:p>
          <w:p w14:paraId="6F24CBD4" w14:textId="77777777" w:rsidR="00B451E5" w:rsidRDefault="00B451E5" w:rsidP="00B451E5">
            <w:pPr>
              <w:jc w:val="both"/>
            </w:pPr>
            <w:r>
              <w:t>Languages known- English, Bengali &amp; Hindi.</w:t>
            </w:r>
          </w:p>
          <w:p w14:paraId="71AC64E5" w14:textId="77777777" w:rsidR="00B451E5" w:rsidRDefault="00FB2487" w:rsidP="00B451E5">
            <w:pPr>
              <w:jc w:val="both"/>
              <w:rPr>
                <w:rFonts w:asciiTheme="majorHAnsi" w:eastAsia="Times New Roman" w:hAnsiTheme="majorHAnsi"/>
              </w:rPr>
            </w:pPr>
            <w:r>
              <w:t>Passport Number-</w:t>
            </w:r>
            <w:r w:rsidR="00181265">
              <w:rPr>
                <w:rFonts w:asciiTheme="majorHAnsi" w:eastAsia="Times New Roman" w:hAnsiTheme="majorHAnsi"/>
              </w:rPr>
              <w:t>S3286357</w:t>
            </w:r>
          </w:p>
          <w:p w14:paraId="7DA7A025" w14:textId="77777777" w:rsidR="00D87ED9" w:rsidRDefault="00D87ED9" w:rsidP="00B451E5">
            <w:pPr>
              <w:jc w:val="both"/>
              <w:rPr>
                <w:rFonts w:asciiTheme="majorHAnsi" w:eastAsia="Times New Roman" w:hAnsiTheme="majorHAnsi"/>
              </w:rPr>
            </w:pPr>
          </w:p>
          <w:p w14:paraId="22B7AE7E" w14:textId="77777777" w:rsidR="00D87ED9" w:rsidRDefault="00E92106" w:rsidP="00D87ED9">
            <w:pPr>
              <w:pStyle w:val="Date"/>
              <w:rPr>
                <w:b/>
                <w:bCs/>
              </w:rPr>
            </w:pPr>
            <w:r>
              <w:rPr>
                <w:b/>
                <w:bCs/>
              </w:rPr>
              <w:t>(Total experience 3</w:t>
            </w:r>
            <w:r w:rsidR="00181265">
              <w:rPr>
                <w:b/>
                <w:bCs/>
              </w:rPr>
              <w:t xml:space="preserve"> yrs.</w:t>
            </w:r>
            <w:r w:rsidR="00D87ED9" w:rsidRPr="00D87ED9">
              <w:rPr>
                <w:b/>
                <w:bCs/>
              </w:rPr>
              <w:t>)</w:t>
            </w:r>
          </w:p>
          <w:p w14:paraId="7BADE5C5" w14:textId="67D0F0E3" w:rsidR="00D87ED9" w:rsidRDefault="00E92106" w:rsidP="00D87ED9">
            <w:r>
              <w:t>Current CTC-</w:t>
            </w:r>
            <w:r w:rsidR="003B7588">
              <w:t>8.5</w:t>
            </w:r>
            <w:r w:rsidR="00D87ED9">
              <w:t>lpa</w:t>
            </w:r>
            <w:r>
              <w:t xml:space="preserve"> </w:t>
            </w:r>
          </w:p>
          <w:p w14:paraId="5954BA24" w14:textId="11125778" w:rsidR="00D87ED9" w:rsidRDefault="00E92106" w:rsidP="00B451E5">
            <w:pPr>
              <w:jc w:val="both"/>
            </w:pPr>
            <w:r>
              <w:t xml:space="preserve">Notice Period: </w:t>
            </w:r>
            <w:r w:rsidR="003B7588">
              <w:t>Not yet.</w:t>
            </w:r>
          </w:p>
          <w:p w14:paraId="2275CF6C" w14:textId="77777777" w:rsidR="00D87ED9" w:rsidRDefault="00181265" w:rsidP="00B451E5">
            <w:pPr>
              <w:jc w:val="both"/>
            </w:pPr>
            <w:r>
              <w:t>PAN no.-BKOPA5966Q</w:t>
            </w:r>
          </w:p>
          <w:p w14:paraId="1CA31BA2" w14:textId="77777777" w:rsidR="00D87ED9" w:rsidRDefault="006E37EE" w:rsidP="00B451E5">
            <w:pPr>
              <w:jc w:val="both"/>
            </w:pPr>
            <w:r>
              <w:t>Current Location-Kolkata</w:t>
            </w:r>
          </w:p>
          <w:p w14:paraId="3867CE93" w14:textId="77777777" w:rsidR="00D87ED9" w:rsidRDefault="00D87ED9" w:rsidP="00B451E5">
            <w:pPr>
              <w:jc w:val="both"/>
            </w:pPr>
            <w:r>
              <w:t>Preferred Location- Bangalore</w:t>
            </w:r>
          </w:p>
          <w:p w14:paraId="016CA424" w14:textId="77777777" w:rsidR="00D87ED9" w:rsidRDefault="006E37EE" w:rsidP="00B451E5">
            <w:pPr>
              <w:jc w:val="both"/>
            </w:pPr>
            <w:r>
              <w:t>D.O.B-16/11/1994</w:t>
            </w:r>
          </w:p>
          <w:p w14:paraId="3FE1982C" w14:textId="77777777" w:rsidR="00D87ED9" w:rsidRDefault="00D87ED9" w:rsidP="00B451E5">
            <w:pPr>
              <w:jc w:val="both"/>
            </w:pPr>
            <w:r>
              <w:t>PF a/c- Yes</w:t>
            </w:r>
          </w:p>
          <w:p w14:paraId="4C97B86F" w14:textId="77777777" w:rsidR="00D87ED9" w:rsidRDefault="006E37EE" w:rsidP="00B451E5">
            <w:pPr>
              <w:jc w:val="both"/>
            </w:pPr>
            <w:r>
              <w:t>Form 16-Yes</w:t>
            </w:r>
          </w:p>
          <w:p w14:paraId="738B6791" w14:textId="0986E49E" w:rsidR="00D87ED9" w:rsidRDefault="006E37EE" w:rsidP="00B451E5">
            <w:pPr>
              <w:jc w:val="both"/>
            </w:pPr>
            <w:r>
              <w:t>Payroll Company –</w:t>
            </w:r>
            <w:r w:rsidR="003B7588">
              <w:t>Capgemini</w:t>
            </w:r>
          </w:p>
          <w:sdt>
            <w:sdtPr>
              <w:id w:val="-1954003311"/>
              <w:placeholder>
                <w:docPart w:val="BB940D2F6F6D4DE98807AAC3767242D2"/>
              </w:placeholder>
              <w:temporary/>
              <w:showingPlcHdr/>
            </w:sdtPr>
            <w:sdtEndPr/>
            <w:sdtContent>
              <w:p w14:paraId="46111F6F" w14:textId="77777777" w:rsidR="00036450" w:rsidRPr="00CB0055" w:rsidRDefault="00CB0055" w:rsidP="0081724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6E466D995A74285B8F54B6F484DC55C"/>
              </w:placeholder>
              <w:temporary/>
              <w:showingPlcHdr/>
            </w:sdtPr>
            <w:sdtEndPr/>
            <w:sdtContent>
              <w:p w14:paraId="19EFC59C" w14:textId="77777777" w:rsidR="004D3011" w:rsidRDefault="004D3011" w:rsidP="0081724E">
                <w:r w:rsidRPr="004D3011">
                  <w:t>PHONE:</w:t>
                </w:r>
              </w:p>
            </w:sdtContent>
          </w:sdt>
          <w:p w14:paraId="1E7CB4CF" w14:textId="77777777" w:rsidR="004D3011" w:rsidRDefault="000A41C2" w:rsidP="0081724E">
            <w:r>
              <w:t xml:space="preserve">+91 </w:t>
            </w:r>
            <w:r w:rsidR="006E37EE">
              <w:t>8918690491</w:t>
            </w:r>
          </w:p>
          <w:p w14:paraId="31313973" w14:textId="77777777" w:rsidR="004D3011" w:rsidRDefault="006E37EE" w:rsidP="0081724E">
            <w:r>
              <w:t>+91 7872453369</w:t>
            </w:r>
          </w:p>
          <w:p w14:paraId="4875B8DC" w14:textId="77777777" w:rsidR="004D3011" w:rsidRDefault="004D3011" w:rsidP="0081724E"/>
          <w:sdt>
            <w:sdtPr>
              <w:id w:val="-240260293"/>
              <w:placeholder>
                <w:docPart w:val="92B7852138E54D7ABFE8E018C8EFFD29"/>
              </w:placeholder>
              <w:temporary/>
              <w:showingPlcHdr/>
            </w:sdtPr>
            <w:sdtEndPr/>
            <w:sdtContent>
              <w:p w14:paraId="67419FB8" w14:textId="77777777" w:rsidR="004D3011" w:rsidRDefault="004D3011" w:rsidP="0081724E">
                <w:r w:rsidRPr="004D3011">
                  <w:t>EMAIL:</w:t>
                </w:r>
              </w:p>
            </w:sdtContent>
          </w:sdt>
          <w:p w14:paraId="5B9940D7" w14:textId="77777777" w:rsidR="00036450" w:rsidRDefault="00166F29" w:rsidP="0081724E">
            <w:hyperlink r:id="rId13" w:history="1">
              <w:r w:rsidR="006E37EE" w:rsidRPr="000858F6">
                <w:rPr>
                  <w:rStyle w:val="Hyperlink"/>
                </w:rPr>
                <w:t>alialamgir00@gmail.com</w:t>
              </w:r>
            </w:hyperlink>
          </w:p>
          <w:sdt>
            <w:sdtPr>
              <w:id w:val="-1444214663"/>
              <w:placeholder>
                <w:docPart w:val="326CF412188849188B0E44FC5E6FD592"/>
              </w:placeholder>
              <w:temporary/>
              <w:showingPlcHdr/>
            </w:sdtPr>
            <w:sdtEndPr/>
            <w:sdtContent>
              <w:p w14:paraId="215960A2" w14:textId="77777777" w:rsidR="004D3011" w:rsidRPr="00CB0055" w:rsidRDefault="00CB0055" w:rsidP="0081724E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CDCE93C" w14:textId="77777777" w:rsidR="006E37EE" w:rsidRDefault="006E37EE" w:rsidP="0081724E">
            <w:r>
              <w:t>Playing Cricket</w:t>
            </w:r>
          </w:p>
          <w:p w14:paraId="41ECA074" w14:textId="77777777" w:rsidR="004D3011" w:rsidRPr="004D3011" w:rsidRDefault="004D3011" w:rsidP="006D6D68"/>
        </w:tc>
        <w:tc>
          <w:tcPr>
            <w:tcW w:w="720" w:type="dxa"/>
          </w:tcPr>
          <w:p w14:paraId="2DD44D25" w14:textId="77777777" w:rsidR="001B2ABD" w:rsidRDefault="001B2ABD" w:rsidP="0081724E">
            <w:pPr>
              <w:tabs>
                <w:tab w:val="left" w:pos="990"/>
              </w:tabs>
            </w:pPr>
          </w:p>
        </w:tc>
        <w:tc>
          <w:tcPr>
            <w:tcW w:w="6720" w:type="dxa"/>
          </w:tcPr>
          <w:sdt>
            <w:sdtPr>
              <w:id w:val="1049110328"/>
              <w:placeholder>
                <w:docPart w:val="7B64857F06224FCBA50A19FDE901355E"/>
              </w:placeholder>
              <w:temporary/>
              <w:showingPlcHdr/>
            </w:sdtPr>
            <w:sdtEndPr/>
            <w:sdtContent>
              <w:p w14:paraId="44A05776" w14:textId="77777777" w:rsidR="00036450" w:rsidRPr="00036450" w:rsidRDefault="00E25A26" w:rsidP="0008497C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6482D99" w14:textId="77777777" w:rsidR="0008497C" w:rsidRDefault="0008497C" w:rsidP="0008497C">
            <w:pPr>
              <w:pStyle w:val="Date"/>
            </w:pPr>
          </w:p>
          <w:p w14:paraId="2A0A175B" w14:textId="77777777" w:rsidR="0008497C" w:rsidRPr="00344B8D" w:rsidRDefault="0081724E" w:rsidP="0008497C">
            <w:pPr>
              <w:pStyle w:val="Date"/>
              <w:rPr>
                <w:sz w:val="20"/>
                <w:szCs w:val="20"/>
              </w:rPr>
            </w:pPr>
            <w:r w:rsidRPr="00344B8D">
              <w:rPr>
                <w:sz w:val="20"/>
                <w:szCs w:val="20"/>
              </w:rPr>
              <w:t>S</w:t>
            </w:r>
            <w:r w:rsidR="0008497C" w:rsidRPr="00344B8D">
              <w:rPr>
                <w:sz w:val="20"/>
                <w:szCs w:val="20"/>
              </w:rPr>
              <w:t xml:space="preserve">econdary Education (2010) with </w:t>
            </w:r>
            <w:r w:rsidRPr="00344B8D">
              <w:rPr>
                <w:sz w:val="20"/>
                <w:szCs w:val="20"/>
              </w:rPr>
              <w:t>8</w:t>
            </w:r>
            <w:r w:rsidR="0008497C" w:rsidRPr="00344B8D">
              <w:rPr>
                <w:sz w:val="20"/>
                <w:szCs w:val="20"/>
              </w:rPr>
              <w:t>0</w:t>
            </w:r>
            <w:r w:rsidRPr="00344B8D">
              <w:rPr>
                <w:sz w:val="20"/>
                <w:szCs w:val="20"/>
              </w:rPr>
              <w:t>%</w:t>
            </w:r>
          </w:p>
          <w:p w14:paraId="602ED08E" w14:textId="77777777" w:rsidR="0081724E" w:rsidRPr="00344B8D" w:rsidRDefault="0081724E" w:rsidP="0081724E">
            <w:pPr>
              <w:rPr>
                <w:sz w:val="20"/>
                <w:szCs w:val="20"/>
              </w:rPr>
            </w:pPr>
            <w:r w:rsidRPr="00344B8D">
              <w:rPr>
                <w:sz w:val="20"/>
                <w:szCs w:val="20"/>
              </w:rPr>
              <w:t>H</w:t>
            </w:r>
            <w:r w:rsidR="0008497C" w:rsidRPr="00344B8D">
              <w:rPr>
                <w:sz w:val="20"/>
                <w:szCs w:val="20"/>
              </w:rPr>
              <w:t>igher Secondary Education (2012) with 67.8</w:t>
            </w:r>
            <w:r w:rsidRPr="00344B8D">
              <w:rPr>
                <w:sz w:val="20"/>
                <w:szCs w:val="20"/>
              </w:rPr>
              <w:t>%</w:t>
            </w:r>
          </w:p>
          <w:p w14:paraId="7F03B0E6" w14:textId="77777777" w:rsidR="0081724E" w:rsidRPr="00344B8D" w:rsidRDefault="0081724E" w:rsidP="0081724E">
            <w:pPr>
              <w:rPr>
                <w:sz w:val="20"/>
                <w:szCs w:val="20"/>
              </w:rPr>
            </w:pPr>
          </w:p>
          <w:p w14:paraId="4BA6552D" w14:textId="77777777" w:rsidR="00036450" w:rsidRPr="00344B8D" w:rsidRDefault="0081724E" w:rsidP="0081724E">
            <w:pPr>
              <w:pStyle w:val="Heading4"/>
              <w:rPr>
                <w:sz w:val="20"/>
                <w:szCs w:val="20"/>
              </w:rPr>
            </w:pPr>
            <w:r w:rsidRPr="00344B8D">
              <w:rPr>
                <w:sz w:val="20"/>
                <w:szCs w:val="20"/>
              </w:rPr>
              <w:t>Siliguri Govt. Polytechnic</w:t>
            </w:r>
          </w:p>
          <w:p w14:paraId="471E6F4C" w14:textId="77777777" w:rsidR="0081724E" w:rsidRPr="00344B8D" w:rsidRDefault="0081724E" w:rsidP="0081724E">
            <w:pPr>
              <w:rPr>
                <w:sz w:val="20"/>
                <w:szCs w:val="20"/>
              </w:rPr>
            </w:pPr>
            <w:r w:rsidRPr="00344B8D">
              <w:rPr>
                <w:sz w:val="20"/>
                <w:szCs w:val="20"/>
              </w:rPr>
              <w:t>Diploma in Electronics and Telecommunication Engineering(2015)</w:t>
            </w:r>
          </w:p>
          <w:p w14:paraId="75A0892D" w14:textId="77777777" w:rsidR="0081724E" w:rsidRPr="00344B8D" w:rsidRDefault="0008497C" w:rsidP="0081724E">
            <w:pPr>
              <w:rPr>
                <w:sz w:val="20"/>
                <w:szCs w:val="20"/>
              </w:rPr>
            </w:pPr>
            <w:r w:rsidRPr="00344B8D">
              <w:rPr>
                <w:sz w:val="20"/>
                <w:szCs w:val="20"/>
              </w:rPr>
              <w:t>With 78</w:t>
            </w:r>
            <w:r w:rsidR="0081724E" w:rsidRPr="00344B8D">
              <w:rPr>
                <w:sz w:val="20"/>
                <w:szCs w:val="20"/>
              </w:rPr>
              <w:t xml:space="preserve">% </w:t>
            </w:r>
          </w:p>
          <w:p w14:paraId="2ABB89FF" w14:textId="77777777" w:rsidR="0081724E" w:rsidRPr="00344B8D" w:rsidRDefault="0081724E" w:rsidP="0081724E">
            <w:pPr>
              <w:rPr>
                <w:sz w:val="20"/>
                <w:szCs w:val="20"/>
              </w:rPr>
            </w:pPr>
          </w:p>
          <w:p w14:paraId="77A9BED8" w14:textId="77777777" w:rsidR="0081724E" w:rsidRPr="00344B8D" w:rsidRDefault="0081724E" w:rsidP="0081724E">
            <w:pPr>
              <w:pStyle w:val="Heading4"/>
              <w:rPr>
                <w:sz w:val="20"/>
                <w:szCs w:val="20"/>
              </w:rPr>
            </w:pPr>
            <w:r w:rsidRPr="00344B8D">
              <w:rPr>
                <w:sz w:val="20"/>
                <w:szCs w:val="20"/>
              </w:rPr>
              <w:t xml:space="preserve">College of Engineering and Management, </w:t>
            </w:r>
            <w:proofErr w:type="spellStart"/>
            <w:r w:rsidRPr="00344B8D">
              <w:rPr>
                <w:sz w:val="20"/>
                <w:szCs w:val="20"/>
              </w:rPr>
              <w:t>Kolaghat</w:t>
            </w:r>
            <w:proofErr w:type="spellEnd"/>
          </w:p>
          <w:p w14:paraId="460B620C" w14:textId="77777777" w:rsidR="0081724E" w:rsidRPr="00344B8D" w:rsidRDefault="0081724E" w:rsidP="0081724E">
            <w:pPr>
              <w:rPr>
                <w:sz w:val="20"/>
                <w:szCs w:val="20"/>
              </w:rPr>
            </w:pPr>
            <w:proofErr w:type="spellStart"/>
            <w:r w:rsidRPr="00344B8D">
              <w:rPr>
                <w:sz w:val="20"/>
                <w:szCs w:val="20"/>
              </w:rPr>
              <w:t>B.tech</w:t>
            </w:r>
            <w:proofErr w:type="spellEnd"/>
            <w:r w:rsidRPr="00344B8D">
              <w:rPr>
                <w:sz w:val="20"/>
                <w:szCs w:val="20"/>
              </w:rPr>
              <w:t xml:space="preserve"> in Electronics and Communication Engineering(2018)</w:t>
            </w:r>
          </w:p>
          <w:p w14:paraId="3DBD50AF" w14:textId="77777777" w:rsidR="00036450" w:rsidRPr="00344B8D" w:rsidRDefault="0008497C" w:rsidP="0081724E">
            <w:pPr>
              <w:rPr>
                <w:sz w:val="20"/>
                <w:szCs w:val="20"/>
              </w:rPr>
            </w:pPr>
            <w:r w:rsidRPr="00344B8D">
              <w:rPr>
                <w:sz w:val="20"/>
                <w:szCs w:val="20"/>
              </w:rPr>
              <w:t>With 8.05</w:t>
            </w:r>
            <w:r w:rsidR="0081724E" w:rsidRPr="00344B8D">
              <w:rPr>
                <w:sz w:val="20"/>
                <w:szCs w:val="20"/>
              </w:rPr>
              <w:t xml:space="preserve"> CGP</w:t>
            </w:r>
          </w:p>
          <w:sdt>
            <w:sdtPr>
              <w:id w:val="1001553383"/>
              <w:placeholder>
                <w:docPart w:val="B8F2190F0E834E46AB83EBCF64E6378F"/>
              </w:placeholder>
              <w:temporary/>
              <w:showingPlcHdr/>
            </w:sdtPr>
            <w:sdtEndPr/>
            <w:sdtContent>
              <w:p w14:paraId="22CD19C0" w14:textId="77777777" w:rsidR="00036450" w:rsidRDefault="00036450" w:rsidP="0081724E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1619BDD" w14:textId="504B61CC" w:rsidR="00036450" w:rsidRPr="00344B8D" w:rsidRDefault="008F798A" w:rsidP="0081724E">
            <w:pPr>
              <w:pStyle w:val="Heading4"/>
              <w:rPr>
                <w:bCs/>
                <w:sz w:val="20"/>
                <w:szCs w:val="20"/>
              </w:rPr>
            </w:pPr>
            <w:r w:rsidRPr="00344B8D">
              <w:rPr>
                <w:sz w:val="20"/>
                <w:szCs w:val="20"/>
              </w:rPr>
              <w:t xml:space="preserve">Working as </w:t>
            </w:r>
            <w:r w:rsidR="006E37EE" w:rsidRPr="00344B8D">
              <w:rPr>
                <w:sz w:val="20"/>
                <w:szCs w:val="20"/>
              </w:rPr>
              <w:t xml:space="preserve">an </w:t>
            </w:r>
            <w:r w:rsidR="003B7588" w:rsidRPr="00344B8D">
              <w:rPr>
                <w:sz w:val="20"/>
                <w:szCs w:val="20"/>
              </w:rPr>
              <w:t>Asso</w:t>
            </w:r>
            <w:r w:rsidR="003B7588">
              <w:rPr>
                <w:sz w:val="20"/>
                <w:szCs w:val="20"/>
              </w:rPr>
              <w:t xml:space="preserve">ciate consultant </w:t>
            </w:r>
            <w:r w:rsidR="006E37EE" w:rsidRPr="00344B8D">
              <w:rPr>
                <w:sz w:val="20"/>
                <w:szCs w:val="20"/>
              </w:rPr>
              <w:t xml:space="preserve">engineer at </w:t>
            </w:r>
            <w:r w:rsidR="003B7588">
              <w:rPr>
                <w:sz w:val="20"/>
                <w:szCs w:val="20"/>
              </w:rPr>
              <w:t>Capgemini</w:t>
            </w:r>
          </w:p>
          <w:p w14:paraId="08A54135" w14:textId="0E2F8CCF" w:rsidR="00036450" w:rsidRPr="00344B8D" w:rsidRDefault="00036450" w:rsidP="0081724E">
            <w:pPr>
              <w:pStyle w:val="Date"/>
              <w:rPr>
                <w:sz w:val="20"/>
                <w:szCs w:val="20"/>
              </w:rPr>
            </w:pPr>
          </w:p>
          <w:p w14:paraId="46C35283" w14:textId="77777777" w:rsidR="008F798A" w:rsidRPr="00344B8D" w:rsidRDefault="008F798A" w:rsidP="008F798A">
            <w:pPr>
              <w:rPr>
                <w:sz w:val="20"/>
                <w:szCs w:val="20"/>
              </w:rPr>
            </w:pPr>
          </w:p>
          <w:p w14:paraId="4E4157A3" w14:textId="77777777" w:rsidR="00036450" w:rsidRPr="00344B8D" w:rsidRDefault="008F798A" w:rsidP="008F798A">
            <w:pPr>
              <w:pStyle w:val="Heading4"/>
              <w:rPr>
                <w:sz w:val="20"/>
                <w:szCs w:val="20"/>
              </w:rPr>
            </w:pPr>
            <w:r w:rsidRPr="00344B8D">
              <w:rPr>
                <w:sz w:val="20"/>
                <w:szCs w:val="20"/>
              </w:rPr>
              <w:t>Job Responsibilities</w:t>
            </w:r>
          </w:p>
          <w:p w14:paraId="3BCBDF35" w14:textId="77777777" w:rsidR="006E37EE" w:rsidRPr="00344B8D" w:rsidRDefault="006E37EE" w:rsidP="00344B8D">
            <w:pPr>
              <w:pStyle w:val="ListParagraph"/>
              <w:numPr>
                <w:ilvl w:val="0"/>
                <w:numId w:val="8"/>
              </w:numPr>
              <w:tabs>
                <w:tab w:val="left" w:pos="1441"/>
              </w:tabs>
              <w:spacing w:line="0" w:lineRule="atLeast"/>
              <w:ind w:right="5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44B8D">
              <w:rPr>
                <w:rFonts w:ascii="Times New Roman" w:eastAsia="Times New Roman" w:hAnsi="Times New Roman"/>
                <w:sz w:val="20"/>
                <w:szCs w:val="20"/>
              </w:rPr>
              <w:t>Amazon Web Services (EC2,EBS,IAM,S3,VPC,SECURITYGROUP,ROUTE53,AUTO SCALING,ELB,CLOU</w:t>
            </w:r>
            <w:r w:rsidR="009A382C">
              <w:rPr>
                <w:rFonts w:ascii="Times New Roman" w:eastAsia="Times New Roman" w:hAnsi="Times New Roman"/>
                <w:sz w:val="20"/>
                <w:szCs w:val="20"/>
              </w:rPr>
              <w:t>D WATCH and CLOUD FORMATION,ECS</w:t>
            </w:r>
            <w:r w:rsidR="00405224" w:rsidRPr="00344B8D">
              <w:rPr>
                <w:rFonts w:ascii="Times New Roman" w:eastAsia="Times New Roman" w:hAnsi="Times New Roman"/>
                <w:sz w:val="20"/>
                <w:szCs w:val="20"/>
              </w:rPr>
              <w:t>,EFS</w:t>
            </w:r>
            <w:r w:rsidR="009A382C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14:paraId="173EC9AD" w14:textId="77777777" w:rsidR="006E37EE" w:rsidRPr="00344B8D" w:rsidRDefault="008E3951" w:rsidP="00344B8D">
            <w:pPr>
              <w:pStyle w:val="ListParagraph"/>
              <w:numPr>
                <w:ilvl w:val="0"/>
                <w:numId w:val="8"/>
              </w:numPr>
              <w:tabs>
                <w:tab w:val="left" w:pos="1441"/>
              </w:tabs>
              <w:spacing w:line="0" w:lineRule="atLeast"/>
              <w:ind w:right="5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44B8D">
              <w:rPr>
                <w:rFonts w:ascii="Times New Roman" w:eastAsia="Times New Roman" w:hAnsi="Times New Roman"/>
                <w:sz w:val="20"/>
                <w:szCs w:val="20"/>
              </w:rPr>
              <w:t>AWS CI/CD Pipeline</w:t>
            </w:r>
            <w:r w:rsidR="00405224" w:rsidRPr="00344B8D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405224" w:rsidRPr="00344B8D">
              <w:rPr>
                <w:rFonts w:ascii="Times New Roman" w:eastAsia="Times New Roman" w:hAnsi="Times New Roman"/>
                <w:sz w:val="20"/>
                <w:szCs w:val="20"/>
              </w:rPr>
              <w:t>Repository</w:t>
            </w:r>
            <w:r w:rsidR="009A382C">
              <w:rPr>
                <w:rFonts w:ascii="Times New Roman" w:eastAsia="Times New Roman" w:hAnsi="Times New Roman"/>
                <w:sz w:val="20"/>
                <w:szCs w:val="20"/>
              </w:rPr>
              <w:t>,Codecommit</w:t>
            </w:r>
            <w:proofErr w:type="gramEnd"/>
            <w:r w:rsidR="009A382C">
              <w:rPr>
                <w:rFonts w:ascii="Times New Roman" w:eastAsia="Times New Roman" w:hAnsi="Times New Roman"/>
                <w:sz w:val="20"/>
                <w:szCs w:val="20"/>
              </w:rPr>
              <w:t>,Pipeline</w:t>
            </w:r>
            <w:proofErr w:type="spellEnd"/>
            <w:r w:rsidR="00405224" w:rsidRPr="00344B8D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  <w:r w:rsidR="00B37383" w:rsidRPr="00344B8D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14:paraId="5ECBA805" w14:textId="77777777" w:rsidR="004D3011" w:rsidRPr="00344B8D" w:rsidRDefault="00B37383" w:rsidP="00344B8D">
            <w:pPr>
              <w:pStyle w:val="ListParagraph"/>
              <w:numPr>
                <w:ilvl w:val="0"/>
                <w:numId w:val="8"/>
              </w:numPr>
              <w:tabs>
                <w:tab w:val="left" w:pos="1441"/>
              </w:tabs>
              <w:spacing w:line="0" w:lineRule="atLeast"/>
              <w:ind w:right="5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44B8D">
              <w:rPr>
                <w:rFonts w:ascii="Times New Roman" w:eastAsia="Times New Roman" w:hAnsi="Times New Roman"/>
                <w:sz w:val="20"/>
                <w:szCs w:val="20"/>
              </w:rPr>
              <w:t xml:space="preserve">Service Catalog   </w:t>
            </w:r>
          </w:p>
          <w:p w14:paraId="45F9AE2B" w14:textId="77777777" w:rsidR="00405224" w:rsidRDefault="00175D57" w:rsidP="00344B8D">
            <w:pPr>
              <w:pStyle w:val="ListParagraph"/>
              <w:numPr>
                <w:ilvl w:val="0"/>
                <w:numId w:val="8"/>
              </w:numPr>
              <w:tabs>
                <w:tab w:val="left" w:pos="1441"/>
              </w:tabs>
              <w:spacing w:line="0" w:lineRule="atLeast"/>
              <w:ind w:right="52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Working</w:t>
            </w:r>
            <w:r w:rsidR="00405224" w:rsidRPr="00344B8D">
              <w:rPr>
                <w:rFonts w:ascii="Times New Roman" w:eastAsia="Times New Roman" w:hAnsi="Times New Roman"/>
                <w:sz w:val="20"/>
                <w:szCs w:val="20"/>
              </w:rPr>
              <w:t xml:space="preserve"> knowledge of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405224" w:rsidRPr="00344B8D">
              <w:rPr>
                <w:rFonts w:ascii="Times New Roman" w:eastAsia="Times New Roman" w:hAnsi="Times New Roman"/>
                <w:sz w:val="20"/>
                <w:szCs w:val="20"/>
              </w:rPr>
              <w:t>kubernetes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r w:rsidR="00405224" w:rsidRPr="00344B8D">
              <w:rPr>
                <w:rFonts w:ascii="Times New Roman" w:eastAsia="Times New Roman" w:hAnsi="Times New Roman"/>
                <w:sz w:val="20"/>
                <w:szCs w:val="20"/>
              </w:rPr>
              <w:t>PV,PVC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  <w:r w:rsidR="00405224" w:rsidRPr="00344B8D">
              <w:rPr>
                <w:rFonts w:ascii="Times New Roman" w:eastAsia="Times New Roman" w:hAnsi="Times New Roman"/>
                <w:sz w:val="20"/>
                <w:szCs w:val="20"/>
              </w:rPr>
              <w:t xml:space="preserve"> Namespace and ingress created in our environment)</w:t>
            </w:r>
          </w:p>
          <w:p w14:paraId="169B861C" w14:textId="225FDCCC" w:rsidR="00175D57" w:rsidRDefault="003B7588" w:rsidP="00344B8D">
            <w:pPr>
              <w:pStyle w:val="ListParagraph"/>
              <w:numPr>
                <w:ilvl w:val="0"/>
                <w:numId w:val="8"/>
              </w:numPr>
              <w:tabs>
                <w:tab w:val="left" w:pos="1441"/>
              </w:tabs>
              <w:spacing w:line="0" w:lineRule="atLeast"/>
              <w:ind w:right="52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Updating task</w:t>
            </w:r>
            <w:r w:rsidR="00175D57">
              <w:rPr>
                <w:rFonts w:ascii="Times New Roman" w:eastAsia="Times New Roman" w:hAnsi="Times New Roman"/>
                <w:sz w:val="20"/>
                <w:szCs w:val="20"/>
              </w:rPr>
              <w:t xml:space="preserve"> and  restart </w:t>
            </w:r>
            <w:proofErr w:type="spellStart"/>
            <w:r w:rsidR="00175D57">
              <w:rPr>
                <w:rFonts w:ascii="Times New Roman" w:eastAsia="Times New Roman" w:hAnsi="Times New Roman"/>
                <w:sz w:val="20"/>
                <w:szCs w:val="20"/>
              </w:rPr>
              <w:t>fargate</w:t>
            </w:r>
            <w:proofErr w:type="spellEnd"/>
            <w:r w:rsidR="00175D57">
              <w:rPr>
                <w:rFonts w:ascii="Times New Roman" w:eastAsia="Times New Roman" w:hAnsi="Times New Roman"/>
                <w:sz w:val="20"/>
                <w:szCs w:val="20"/>
              </w:rPr>
              <w:t xml:space="preserve">  service using lambda function .</w:t>
            </w:r>
          </w:p>
          <w:p w14:paraId="67749585" w14:textId="77777777" w:rsidR="00175D57" w:rsidRDefault="005C521A" w:rsidP="00175D57">
            <w:pPr>
              <w:pStyle w:val="ListParagraph"/>
              <w:numPr>
                <w:ilvl w:val="0"/>
                <w:numId w:val="8"/>
              </w:numPr>
              <w:tabs>
                <w:tab w:val="left" w:pos="1441"/>
              </w:tabs>
              <w:spacing w:line="0" w:lineRule="atLeast"/>
              <w:ind w:right="520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ECS ,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EKS and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</w:rPr>
              <w:t>Fargate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cluster .</w:t>
            </w:r>
          </w:p>
          <w:p w14:paraId="7E98F5BD" w14:textId="77777777" w:rsidR="00E92106" w:rsidRDefault="00E92106" w:rsidP="00E92106">
            <w:pPr>
              <w:pStyle w:val="ListParagraph"/>
              <w:numPr>
                <w:ilvl w:val="0"/>
                <w:numId w:val="8"/>
              </w:numPr>
              <w:tabs>
                <w:tab w:val="left" w:pos="1441"/>
              </w:tabs>
              <w:spacing w:line="0" w:lineRule="atLeast"/>
              <w:ind w:right="52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Creating Multibranch pipeline and Job using Jenkins console.</w:t>
            </w:r>
          </w:p>
          <w:p w14:paraId="4D185F7A" w14:textId="77777777" w:rsidR="00E92106" w:rsidRPr="00E92106" w:rsidRDefault="00E92106" w:rsidP="00E92106">
            <w:pPr>
              <w:pStyle w:val="ListParagraph"/>
              <w:tabs>
                <w:tab w:val="left" w:pos="1441"/>
              </w:tabs>
              <w:spacing w:line="0" w:lineRule="atLeast"/>
              <w:ind w:right="520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B13A310" w14:textId="77777777" w:rsidR="00175D57" w:rsidRPr="00344B8D" w:rsidRDefault="00175D57" w:rsidP="00175D57">
            <w:pPr>
              <w:pStyle w:val="ListParagraph"/>
              <w:tabs>
                <w:tab w:val="left" w:pos="1441"/>
              </w:tabs>
              <w:spacing w:line="0" w:lineRule="atLeast"/>
              <w:ind w:right="520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sdt>
            <w:sdtPr>
              <w:id w:val="1669594239"/>
              <w:placeholder>
                <w:docPart w:val="01298E58429544628FA90E69C249A14D"/>
              </w:placeholder>
              <w:temporary/>
              <w:showingPlcHdr/>
            </w:sdtPr>
            <w:sdtEndPr/>
            <w:sdtContent>
              <w:p w14:paraId="7B636B2F" w14:textId="77777777" w:rsidR="003A620C" w:rsidRPr="003A620C" w:rsidRDefault="00180329" w:rsidP="003A620C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013EA21" w14:textId="6A6413C6" w:rsidR="0070442A" w:rsidRPr="00344B8D" w:rsidRDefault="003A620C" w:rsidP="00344B8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  <w:szCs w:val="20"/>
              </w:rPr>
            </w:pPr>
            <w:r w:rsidRPr="00344B8D">
              <w:rPr>
                <w:color w:val="000000" w:themeColor="text1"/>
                <w:sz w:val="20"/>
                <w:szCs w:val="20"/>
              </w:rPr>
              <w:t xml:space="preserve">Certified AWS Solution </w:t>
            </w:r>
            <w:r w:rsidR="003B7588" w:rsidRPr="00344B8D">
              <w:rPr>
                <w:color w:val="000000" w:themeColor="text1"/>
                <w:sz w:val="20"/>
                <w:szCs w:val="20"/>
              </w:rPr>
              <w:t>Architecture</w:t>
            </w:r>
            <w:r w:rsidR="003B7588">
              <w:rPr>
                <w:color w:val="000000" w:themeColor="text1"/>
                <w:sz w:val="20"/>
                <w:szCs w:val="20"/>
              </w:rPr>
              <w:t xml:space="preserve"> </w:t>
            </w:r>
            <w:r w:rsidR="003B7588" w:rsidRPr="00344B8D">
              <w:rPr>
                <w:color w:val="000000" w:themeColor="text1"/>
                <w:sz w:val="20"/>
                <w:szCs w:val="20"/>
              </w:rPr>
              <w:t>Associate</w:t>
            </w:r>
            <w:r w:rsidR="003F0E6F">
              <w:rPr>
                <w:color w:val="000000" w:themeColor="text1"/>
                <w:sz w:val="20"/>
                <w:szCs w:val="20"/>
              </w:rPr>
              <w:t xml:space="preserve"> Level</w:t>
            </w:r>
            <w:r w:rsidR="00FE5FB7" w:rsidRPr="00344B8D">
              <w:rPr>
                <w:color w:val="000000" w:themeColor="text1"/>
                <w:sz w:val="20"/>
                <w:szCs w:val="20"/>
              </w:rPr>
              <w:t xml:space="preserve">. </w:t>
            </w:r>
          </w:p>
          <w:p w14:paraId="0709B7CD" w14:textId="77777777" w:rsidR="00344B8D" w:rsidRPr="00344B8D" w:rsidRDefault="00344B8D" w:rsidP="00344B8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  <w:szCs w:val="20"/>
              </w:rPr>
            </w:pPr>
            <w:r w:rsidRPr="00344B8D">
              <w:rPr>
                <w:color w:val="000000" w:themeColor="text1"/>
                <w:sz w:val="20"/>
                <w:szCs w:val="20"/>
              </w:rPr>
              <w:t>Basic Linux.</w:t>
            </w:r>
          </w:p>
          <w:p w14:paraId="1ADCF5B6" w14:textId="46371968" w:rsidR="00344B8D" w:rsidRDefault="00175D57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44B8D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knowledge</w:t>
            </w:r>
            <w:r w:rsidRPr="00344B8D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of</w:t>
            </w:r>
            <w:r w:rsidR="00344B8D" w:rsidRPr="00344B8D">
              <w:rPr>
                <w:color w:val="000000" w:themeColor="text1"/>
                <w:sz w:val="20"/>
                <w:szCs w:val="20"/>
              </w:rPr>
              <w:t xml:space="preserve">- </w:t>
            </w:r>
            <w:r w:rsidR="00344B8D" w:rsidRPr="00344B8D">
              <w:rPr>
                <w:rFonts w:cstheme="minorHAnsi"/>
                <w:b/>
                <w:bCs/>
                <w:sz w:val="20"/>
                <w:szCs w:val="20"/>
              </w:rPr>
              <w:t>Ansible,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344B8D" w:rsidRPr="00344B8D">
              <w:rPr>
                <w:rFonts w:cstheme="minorHAnsi"/>
                <w:b/>
                <w:bCs/>
                <w:sz w:val="20"/>
                <w:szCs w:val="20"/>
              </w:rPr>
              <w:t>GIT</w:t>
            </w:r>
            <w:r w:rsidR="009A382C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3B7588">
              <w:rPr>
                <w:rFonts w:cstheme="minorHAnsi"/>
                <w:b/>
                <w:bCs/>
                <w:sz w:val="20"/>
                <w:szCs w:val="20"/>
              </w:rPr>
              <w:t>GitHub, Docker</w:t>
            </w:r>
            <w:r w:rsidR="00E92106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3B7588">
              <w:rPr>
                <w:rFonts w:cstheme="minorHAnsi"/>
                <w:b/>
                <w:bCs/>
                <w:sz w:val="20"/>
                <w:szCs w:val="20"/>
              </w:rPr>
              <w:t>Jenkins,</w:t>
            </w:r>
            <w:r w:rsidR="00E92106">
              <w:rPr>
                <w:rFonts w:cstheme="minorHAnsi"/>
                <w:b/>
                <w:bCs/>
                <w:sz w:val="20"/>
                <w:szCs w:val="20"/>
              </w:rPr>
              <w:t xml:space="preserve"> Kubernetes.</w:t>
            </w:r>
          </w:p>
          <w:p w14:paraId="4C7E4F9A" w14:textId="6BD126C3" w:rsidR="003B7588" w:rsidRPr="00344B8D" w:rsidRDefault="003B7588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Infra automating 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tools :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Terraform and packer .</w:t>
            </w:r>
          </w:p>
          <w:p w14:paraId="29CB1079" w14:textId="77777777" w:rsidR="0070442A" w:rsidRDefault="0070442A" w:rsidP="0070442A">
            <w:pPr>
              <w:pStyle w:val="ListParagraph"/>
              <w:ind w:left="1080"/>
              <w:rPr>
                <w:color w:val="000000" w:themeColor="text1"/>
                <w:sz w:val="16"/>
                <w:szCs w:val="20"/>
              </w:rPr>
            </w:pPr>
          </w:p>
          <w:p w14:paraId="6E43C520" w14:textId="77777777" w:rsidR="00344B8D" w:rsidRDefault="00344B8D" w:rsidP="0070442A">
            <w:pPr>
              <w:pStyle w:val="ListParagraph"/>
              <w:ind w:left="1080"/>
              <w:rPr>
                <w:color w:val="000000" w:themeColor="text1"/>
                <w:sz w:val="16"/>
                <w:szCs w:val="20"/>
              </w:rPr>
            </w:pPr>
          </w:p>
          <w:p w14:paraId="38EE4E4B" w14:textId="77777777" w:rsidR="00344B8D" w:rsidRDefault="00344B8D" w:rsidP="0070442A">
            <w:pPr>
              <w:pStyle w:val="ListParagraph"/>
              <w:ind w:left="1080"/>
              <w:rPr>
                <w:color w:val="000000" w:themeColor="text1"/>
                <w:sz w:val="16"/>
                <w:szCs w:val="20"/>
              </w:rPr>
            </w:pPr>
          </w:p>
          <w:p w14:paraId="293E5BDA" w14:textId="77777777" w:rsidR="00344B8D" w:rsidRDefault="00344B8D" w:rsidP="0070442A">
            <w:pPr>
              <w:pStyle w:val="ListParagraph"/>
              <w:ind w:left="1080"/>
              <w:rPr>
                <w:color w:val="000000" w:themeColor="text1"/>
                <w:sz w:val="16"/>
                <w:szCs w:val="20"/>
              </w:rPr>
            </w:pPr>
          </w:p>
          <w:p w14:paraId="58569468" w14:textId="77777777" w:rsidR="00344B8D" w:rsidRDefault="00344B8D" w:rsidP="0070442A">
            <w:pPr>
              <w:pStyle w:val="ListParagraph"/>
              <w:ind w:left="1080"/>
              <w:rPr>
                <w:color w:val="000000" w:themeColor="text1"/>
                <w:sz w:val="16"/>
                <w:szCs w:val="20"/>
              </w:rPr>
            </w:pPr>
          </w:p>
          <w:p w14:paraId="0C884E4C" w14:textId="77777777" w:rsidR="00344B8D" w:rsidRDefault="00344B8D" w:rsidP="0070442A">
            <w:pPr>
              <w:pStyle w:val="ListParagraph"/>
              <w:ind w:left="1080"/>
              <w:rPr>
                <w:color w:val="000000" w:themeColor="text1"/>
                <w:sz w:val="16"/>
                <w:szCs w:val="20"/>
              </w:rPr>
            </w:pPr>
          </w:p>
          <w:p w14:paraId="64307E64" w14:textId="77777777" w:rsidR="0070442A" w:rsidRPr="0070442A" w:rsidRDefault="0070442A" w:rsidP="0070442A">
            <w:pPr>
              <w:pStyle w:val="Heading2"/>
            </w:pPr>
            <w:r>
              <w:t>Experience summa</w:t>
            </w:r>
            <w:r w:rsidRPr="0070442A">
              <w:t>ry</w:t>
            </w:r>
          </w:p>
          <w:p w14:paraId="336DB8CA" w14:textId="77777777" w:rsidR="0070442A" w:rsidRDefault="003F0E6F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Software Professional with 2.10</w:t>
            </w:r>
            <w:r w:rsidR="0070442A" w:rsidRPr="0070442A">
              <w:rPr>
                <w:rFonts w:cstheme="minorHAnsi"/>
                <w:sz w:val="18"/>
                <w:szCs w:val="18"/>
              </w:rPr>
              <w:t xml:space="preserve"> years of experience in IT </w:t>
            </w:r>
            <w:r w:rsidR="0070442A">
              <w:rPr>
                <w:rFonts w:cstheme="minorHAnsi"/>
                <w:sz w:val="18"/>
                <w:szCs w:val="18"/>
              </w:rPr>
              <w:t>industry</w:t>
            </w:r>
            <w:r w:rsidR="0070442A" w:rsidRPr="0070442A">
              <w:rPr>
                <w:rFonts w:cstheme="minorHAnsi"/>
                <w:sz w:val="18"/>
                <w:szCs w:val="18"/>
              </w:rPr>
              <w:t xml:space="preserve"> on </w:t>
            </w:r>
            <w:r w:rsidR="0070442A" w:rsidRPr="0070442A">
              <w:rPr>
                <w:rFonts w:cstheme="minorHAnsi"/>
                <w:b/>
                <w:bCs/>
                <w:sz w:val="18"/>
                <w:szCs w:val="18"/>
              </w:rPr>
              <w:t>Cloud migration,</w:t>
            </w:r>
            <w:r w:rsidR="0070442A">
              <w:rPr>
                <w:rFonts w:cstheme="minorHAnsi"/>
                <w:b/>
                <w:bCs/>
                <w:sz w:val="18"/>
                <w:szCs w:val="18"/>
              </w:rPr>
              <w:t xml:space="preserve"> Automation, DevOps, AWS,</w:t>
            </w:r>
            <w:r w:rsidR="0070442A" w:rsidRPr="0070442A">
              <w:rPr>
                <w:rFonts w:cstheme="minorHAnsi"/>
                <w:b/>
                <w:bCs/>
                <w:sz w:val="18"/>
                <w:szCs w:val="18"/>
              </w:rPr>
              <w:t xml:space="preserve"> CI/CD, Ansible and Kubernetes.</w:t>
            </w:r>
          </w:p>
          <w:p w14:paraId="1356FDE5" w14:textId="77777777" w:rsidR="0070442A" w:rsidRDefault="0070442A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18"/>
                <w:szCs w:val="18"/>
              </w:rPr>
            </w:pPr>
            <w:r w:rsidRPr="0070442A">
              <w:rPr>
                <w:rFonts w:cstheme="minorHAnsi"/>
                <w:sz w:val="18"/>
                <w:szCs w:val="18"/>
              </w:rPr>
              <w:t xml:space="preserve">Working in </w:t>
            </w:r>
            <w:r w:rsidRPr="0070442A">
              <w:rPr>
                <w:rFonts w:cstheme="minorHAnsi"/>
                <w:b/>
                <w:bCs/>
                <w:sz w:val="18"/>
                <w:szCs w:val="18"/>
              </w:rPr>
              <w:t>Tata Consultancy Services</w:t>
            </w:r>
            <w:r>
              <w:rPr>
                <w:rFonts w:cstheme="minorHAnsi"/>
                <w:sz w:val="18"/>
                <w:szCs w:val="18"/>
              </w:rPr>
              <w:t xml:space="preserve"> since Aug-2018</w:t>
            </w:r>
            <w:r w:rsidRPr="0070442A">
              <w:rPr>
                <w:rFonts w:cstheme="minorHAnsi"/>
                <w:sz w:val="18"/>
                <w:szCs w:val="18"/>
              </w:rPr>
              <w:t>.</w:t>
            </w:r>
          </w:p>
          <w:p w14:paraId="0B56EBDF" w14:textId="77777777" w:rsidR="002932A7" w:rsidRPr="002932A7" w:rsidRDefault="002932A7" w:rsidP="002932A7">
            <w:pPr>
              <w:pStyle w:val="NoSpacing"/>
              <w:spacing w:line="276" w:lineRule="auto"/>
              <w:ind w:left="720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0A38DE6" w14:textId="77777777" w:rsidR="0070442A" w:rsidRDefault="0070442A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0442A">
              <w:rPr>
                <w:rFonts w:cstheme="minorHAnsi"/>
                <w:sz w:val="18"/>
                <w:szCs w:val="18"/>
              </w:rPr>
              <w:t xml:space="preserve">Proficient experience on DevOps tools such as </w:t>
            </w:r>
            <w:r w:rsidR="00175D57">
              <w:rPr>
                <w:rFonts w:cstheme="minorHAnsi"/>
                <w:b/>
                <w:bCs/>
                <w:sz w:val="18"/>
                <w:szCs w:val="18"/>
              </w:rPr>
              <w:t xml:space="preserve">GIT, </w:t>
            </w:r>
            <w:proofErr w:type="spellStart"/>
            <w:r w:rsidR="00175D57">
              <w:rPr>
                <w:rFonts w:cstheme="minorHAnsi"/>
                <w:b/>
                <w:bCs/>
                <w:sz w:val="18"/>
                <w:szCs w:val="18"/>
              </w:rPr>
              <w:t>GIThub</w:t>
            </w:r>
            <w:proofErr w:type="spellEnd"/>
            <w:r w:rsidR="00175D57">
              <w:rPr>
                <w:rFonts w:cstheme="minorHAnsi"/>
                <w:b/>
                <w:bCs/>
                <w:sz w:val="18"/>
                <w:szCs w:val="18"/>
              </w:rPr>
              <w:t xml:space="preserve">, Docker, Ansible </w:t>
            </w:r>
            <w:r w:rsidRPr="0070442A">
              <w:rPr>
                <w:rFonts w:cstheme="minorHAnsi"/>
                <w:sz w:val="18"/>
                <w:szCs w:val="18"/>
              </w:rPr>
              <w:t>and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Cloud Formation.</w:t>
            </w:r>
          </w:p>
          <w:p w14:paraId="3D8779C3" w14:textId="77777777" w:rsidR="0070442A" w:rsidRPr="0070442A" w:rsidRDefault="0070442A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70442A">
              <w:rPr>
                <w:rFonts w:cstheme="minorHAnsi"/>
                <w:sz w:val="18"/>
                <w:szCs w:val="18"/>
              </w:rPr>
              <w:t xml:space="preserve">Experience in managing AWS Resources such as </w:t>
            </w:r>
            <w:r w:rsidR="00175D57">
              <w:rPr>
                <w:rFonts w:cstheme="minorHAnsi"/>
                <w:b/>
                <w:bCs/>
                <w:sz w:val="18"/>
                <w:szCs w:val="18"/>
              </w:rPr>
              <w:t>EC2, S3, IAM, VPC, EBS, EFS,</w:t>
            </w:r>
            <w:r w:rsidRPr="0070442A">
              <w:rPr>
                <w:rFonts w:cstheme="minorHAnsi"/>
                <w:b/>
                <w:bCs/>
                <w:sz w:val="18"/>
                <w:szCs w:val="18"/>
              </w:rPr>
              <w:t xml:space="preserve"> ECS, EKS, AL</w:t>
            </w:r>
            <w:r w:rsidR="00175D57">
              <w:rPr>
                <w:rFonts w:cstheme="minorHAnsi"/>
                <w:b/>
                <w:bCs/>
                <w:sz w:val="18"/>
                <w:szCs w:val="18"/>
              </w:rPr>
              <w:t xml:space="preserve">B, </w:t>
            </w:r>
            <w:proofErr w:type="spellStart"/>
            <w:r w:rsidR="00175D57">
              <w:rPr>
                <w:rFonts w:cstheme="minorHAnsi"/>
                <w:b/>
                <w:bCs/>
                <w:sz w:val="18"/>
                <w:szCs w:val="18"/>
              </w:rPr>
              <w:t>NLB,</w:t>
            </w:r>
            <w:r w:rsidRPr="0070442A">
              <w:rPr>
                <w:rFonts w:cstheme="minorHAnsi"/>
                <w:b/>
                <w:bCs/>
                <w:sz w:val="18"/>
                <w:szCs w:val="18"/>
              </w:rPr>
              <w:t>Code</w:t>
            </w:r>
            <w:proofErr w:type="spellEnd"/>
            <w:r w:rsidRPr="0070442A">
              <w:rPr>
                <w:rFonts w:cstheme="minorHAnsi"/>
                <w:b/>
                <w:bCs/>
                <w:sz w:val="18"/>
                <w:szCs w:val="18"/>
              </w:rPr>
              <w:t xml:space="preserve"> Commit, AMI, Cloud Watch, Route53, Auto scaling, Security Groups, </w:t>
            </w:r>
            <w:r w:rsidRPr="0070442A">
              <w:rPr>
                <w:rFonts w:cstheme="minorHAnsi"/>
                <w:sz w:val="18"/>
                <w:szCs w:val="18"/>
              </w:rPr>
              <w:t>and</w:t>
            </w:r>
            <w:r w:rsidRPr="0070442A">
              <w:rPr>
                <w:rFonts w:cstheme="minorHAnsi"/>
                <w:b/>
                <w:bCs/>
                <w:sz w:val="18"/>
                <w:szCs w:val="18"/>
              </w:rPr>
              <w:t xml:space="preserve"> Cloud Formation.</w:t>
            </w:r>
          </w:p>
          <w:p w14:paraId="1156F314" w14:textId="77777777" w:rsidR="002932A7" w:rsidRDefault="0070442A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b/>
                <w:bCs/>
                <w:color w:val="FFFFFF" w:themeColor="background1"/>
                <w:sz w:val="16"/>
                <w:szCs w:val="20"/>
              </w:rPr>
            </w:pPr>
            <w:r w:rsidRPr="0070442A">
              <w:rPr>
                <w:rFonts w:cstheme="minorHAnsi"/>
                <w:sz w:val="18"/>
                <w:szCs w:val="18"/>
              </w:rPr>
              <w:t xml:space="preserve">setting up </w:t>
            </w:r>
            <w:r w:rsidRPr="0070442A">
              <w:rPr>
                <w:rFonts w:cstheme="minorHAnsi"/>
                <w:b/>
                <w:bCs/>
                <w:sz w:val="18"/>
                <w:szCs w:val="18"/>
              </w:rPr>
              <w:t>EKS Cluster, Nodes, Autoscaling</w:t>
            </w:r>
            <w:r w:rsidRPr="0070442A">
              <w:rPr>
                <w:rFonts w:cstheme="minorHAnsi"/>
                <w:sz w:val="18"/>
                <w:szCs w:val="18"/>
              </w:rPr>
              <w:t>, Jump Server</w:t>
            </w:r>
            <w:r w:rsidR="00175D57">
              <w:rPr>
                <w:rFonts w:cstheme="minorHAnsi"/>
                <w:b/>
                <w:bCs/>
                <w:sz w:val="18"/>
                <w:szCs w:val="18"/>
              </w:rPr>
              <w:t>, ALB</w:t>
            </w:r>
            <w:r w:rsidRPr="0070442A">
              <w:rPr>
                <w:rFonts w:cstheme="minorHAnsi"/>
                <w:sz w:val="18"/>
                <w:szCs w:val="18"/>
              </w:rPr>
              <w:t xml:space="preserve"> and necessary IAM roles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4FB7F372" w14:textId="77777777" w:rsidR="002932A7" w:rsidRPr="002932A7" w:rsidRDefault="002932A7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</w:rPr>
            </w:pPr>
            <w:r w:rsidRPr="002932A7">
              <w:rPr>
                <w:rFonts w:cstheme="minorHAnsi"/>
                <w:sz w:val="18"/>
                <w:szCs w:val="18"/>
              </w:rPr>
              <w:t xml:space="preserve">Expertise on Setting up </w:t>
            </w:r>
            <w:r w:rsidRPr="002932A7">
              <w:rPr>
                <w:rFonts w:cstheme="minorHAnsi"/>
                <w:b/>
                <w:bCs/>
                <w:sz w:val="18"/>
                <w:szCs w:val="18"/>
              </w:rPr>
              <w:t xml:space="preserve">ECS </w:t>
            </w:r>
            <w:proofErr w:type="spellStart"/>
            <w:r w:rsidRPr="002932A7">
              <w:rPr>
                <w:rFonts w:cstheme="minorHAnsi"/>
                <w:b/>
                <w:bCs/>
                <w:sz w:val="18"/>
                <w:szCs w:val="18"/>
              </w:rPr>
              <w:t>Fargate</w:t>
            </w:r>
            <w:proofErr w:type="spellEnd"/>
            <w:r w:rsidRPr="002932A7">
              <w:rPr>
                <w:rFonts w:cstheme="minorHAnsi"/>
                <w:b/>
                <w:bCs/>
                <w:sz w:val="18"/>
                <w:szCs w:val="18"/>
              </w:rPr>
              <w:t xml:space="preserve"> Cluster, Services, task definition</w:t>
            </w:r>
            <w:r>
              <w:rPr>
                <w:rFonts w:cstheme="minorHAnsi"/>
                <w:sz w:val="18"/>
                <w:szCs w:val="18"/>
              </w:rPr>
              <w:t xml:space="preserve">, necessary IAM roles </w:t>
            </w:r>
            <w:r w:rsidRPr="002932A7">
              <w:rPr>
                <w:rFonts w:cstheme="minorHAnsi"/>
                <w:sz w:val="18"/>
                <w:szCs w:val="18"/>
              </w:rPr>
              <w:t>and deploying microservices to it.</w:t>
            </w:r>
          </w:p>
          <w:p w14:paraId="5F034A8F" w14:textId="77777777" w:rsidR="002932A7" w:rsidRPr="002932A7" w:rsidRDefault="002932A7" w:rsidP="00175D57">
            <w:pPr>
              <w:pStyle w:val="NoSpacing"/>
              <w:spacing w:line="276" w:lineRule="auto"/>
              <w:ind w:left="720"/>
              <w:jc w:val="both"/>
              <w:rPr>
                <w:rFonts w:cstheme="minorHAnsi"/>
                <w:sz w:val="18"/>
                <w:szCs w:val="18"/>
              </w:rPr>
            </w:pPr>
          </w:p>
          <w:p w14:paraId="1C502A3E" w14:textId="77777777" w:rsidR="002932A7" w:rsidRPr="002932A7" w:rsidRDefault="002932A7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18"/>
                <w:szCs w:val="18"/>
              </w:rPr>
            </w:pPr>
            <w:r w:rsidRPr="002932A7">
              <w:rPr>
                <w:rFonts w:cstheme="minorHAnsi"/>
                <w:sz w:val="18"/>
                <w:szCs w:val="18"/>
              </w:rPr>
              <w:t>Used CloudFormation template to Provision and Manage infrastructure.</w:t>
            </w:r>
          </w:p>
          <w:p w14:paraId="4A713B47" w14:textId="77777777" w:rsidR="002932A7" w:rsidRPr="002932A7" w:rsidRDefault="002932A7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18"/>
                <w:szCs w:val="18"/>
              </w:rPr>
            </w:pPr>
            <w:r w:rsidRPr="002932A7">
              <w:rPr>
                <w:rFonts w:cstheme="minorHAnsi"/>
                <w:sz w:val="18"/>
                <w:szCs w:val="18"/>
              </w:rPr>
              <w:t>Deploying, managing, and operating scalable, highly available, and fault tolerant systems on AWS.</w:t>
            </w:r>
          </w:p>
          <w:p w14:paraId="74FBF9D1" w14:textId="77777777" w:rsidR="002932A7" w:rsidRPr="002932A7" w:rsidRDefault="002932A7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18"/>
                <w:szCs w:val="18"/>
              </w:rPr>
            </w:pPr>
            <w:r w:rsidRPr="002932A7">
              <w:rPr>
                <w:rFonts w:cstheme="minorHAnsi"/>
                <w:sz w:val="18"/>
                <w:szCs w:val="18"/>
              </w:rPr>
              <w:t>E</w:t>
            </w:r>
            <w:r>
              <w:rPr>
                <w:rFonts w:cstheme="minorHAnsi"/>
                <w:sz w:val="18"/>
                <w:szCs w:val="18"/>
              </w:rPr>
              <w:t>xperience</w:t>
            </w:r>
            <w:r w:rsidRPr="002932A7">
              <w:rPr>
                <w:rFonts w:cstheme="minorHAnsi"/>
                <w:sz w:val="18"/>
                <w:szCs w:val="18"/>
              </w:rPr>
              <w:t xml:space="preserve"> on setting up </w:t>
            </w:r>
            <w:r w:rsidRPr="002932A7">
              <w:rPr>
                <w:rFonts w:cstheme="minorHAnsi"/>
                <w:b/>
                <w:bCs/>
                <w:sz w:val="18"/>
                <w:szCs w:val="18"/>
              </w:rPr>
              <w:t xml:space="preserve">MySQL </w:t>
            </w:r>
            <w:r w:rsidR="00175D57"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2932A7">
              <w:rPr>
                <w:rFonts w:cstheme="minorHAnsi"/>
                <w:b/>
                <w:bCs/>
                <w:sz w:val="18"/>
                <w:szCs w:val="18"/>
              </w:rPr>
              <w:t>RDS</w:t>
            </w:r>
          </w:p>
          <w:p w14:paraId="01ABBDC4" w14:textId="77777777" w:rsidR="002932A7" w:rsidRPr="002932A7" w:rsidRDefault="002932A7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="Calibri"/>
                <w:sz w:val="18"/>
                <w:szCs w:val="18"/>
              </w:rPr>
            </w:pPr>
            <w:r w:rsidRPr="002932A7">
              <w:rPr>
                <w:rFonts w:cs="Calibri"/>
                <w:sz w:val="18"/>
                <w:szCs w:val="18"/>
              </w:rPr>
              <w:t xml:space="preserve">Configured application URL with </w:t>
            </w:r>
            <w:r w:rsidRPr="002932A7">
              <w:rPr>
                <w:rFonts w:cs="Calibri"/>
                <w:b/>
                <w:bCs/>
                <w:sz w:val="18"/>
                <w:szCs w:val="18"/>
              </w:rPr>
              <w:t>ALB DNS</w:t>
            </w:r>
            <w:r w:rsidRPr="002932A7">
              <w:rPr>
                <w:rFonts w:cs="Calibri"/>
                <w:sz w:val="18"/>
                <w:szCs w:val="18"/>
              </w:rPr>
              <w:t xml:space="preserve"> name in </w:t>
            </w:r>
            <w:r w:rsidRPr="002932A7">
              <w:rPr>
                <w:rFonts w:cs="Calibri"/>
                <w:b/>
                <w:bCs/>
                <w:sz w:val="18"/>
                <w:szCs w:val="18"/>
              </w:rPr>
              <w:t>Route53</w:t>
            </w:r>
            <w:r w:rsidRPr="002932A7">
              <w:rPr>
                <w:rFonts w:cs="Calibri"/>
                <w:sz w:val="18"/>
                <w:szCs w:val="18"/>
              </w:rPr>
              <w:t>.</w:t>
            </w:r>
          </w:p>
          <w:p w14:paraId="349BBEFA" w14:textId="77777777" w:rsidR="002932A7" w:rsidRPr="002932A7" w:rsidRDefault="002932A7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="Calibri"/>
                <w:sz w:val="18"/>
                <w:szCs w:val="18"/>
              </w:rPr>
            </w:pPr>
            <w:r w:rsidRPr="002932A7">
              <w:rPr>
                <w:rFonts w:cs="Calibri"/>
                <w:sz w:val="18"/>
                <w:szCs w:val="18"/>
              </w:rPr>
              <w:t xml:space="preserve"> </w:t>
            </w:r>
            <w:r w:rsidRPr="002932A7">
              <w:rPr>
                <w:rFonts w:cs="Calibri"/>
                <w:b/>
                <w:bCs/>
                <w:sz w:val="18"/>
                <w:szCs w:val="18"/>
              </w:rPr>
              <w:t>SSL</w:t>
            </w:r>
            <w:r w:rsidR="00175D57">
              <w:rPr>
                <w:rFonts w:cs="Calibri"/>
                <w:sz w:val="18"/>
                <w:szCs w:val="18"/>
              </w:rPr>
              <w:t xml:space="preserve"> certificate</w:t>
            </w:r>
            <w:r w:rsidRPr="002932A7">
              <w:rPr>
                <w:rFonts w:cs="Calibri"/>
                <w:sz w:val="18"/>
                <w:szCs w:val="18"/>
              </w:rPr>
              <w:t xml:space="preserve"> uploaded to </w:t>
            </w:r>
            <w:r w:rsidRPr="002932A7">
              <w:rPr>
                <w:rFonts w:cs="Calibri"/>
                <w:b/>
                <w:bCs/>
                <w:sz w:val="18"/>
                <w:szCs w:val="18"/>
              </w:rPr>
              <w:t>ACM</w:t>
            </w:r>
            <w:r w:rsidRPr="002932A7">
              <w:rPr>
                <w:rFonts w:cs="Calibri"/>
                <w:sz w:val="18"/>
                <w:szCs w:val="18"/>
              </w:rPr>
              <w:t xml:space="preserve">. Configured this </w:t>
            </w:r>
            <w:r w:rsidRPr="002932A7">
              <w:rPr>
                <w:rFonts w:cs="Calibri"/>
                <w:b/>
                <w:bCs/>
                <w:sz w:val="18"/>
                <w:szCs w:val="18"/>
              </w:rPr>
              <w:t>SSL</w:t>
            </w:r>
            <w:r w:rsidRPr="002932A7">
              <w:rPr>
                <w:rFonts w:cs="Calibri"/>
                <w:sz w:val="18"/>
                <w:szCs w:val="18"/>
              </w:rPr>
              <w:t xml:space="preserve"> certificate for Secured connectivity.</w:t>
            </w:r>
          </w:p>
          <w:p w14:paraId="55FA4E32" w14:textId="77777777" w:rsidR="002932A7" w:rsidRDefault="002932A7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Opened</w:t>
            </w:r>
            <w:r w:rsidRPr="002932A7">
              <w:rPr>
                <w:rFonts w:cs="Calibri"/>
                <w:sz w:val="18"/>
                <w:szCs w:val="18"/>
              </w:rPr>
              <w:t xml:space="preserve"> Firewall requests to allow traffic from up-stream &amp; downstream applications.</w:t>
            </w:r>
          </w:p>
          <w:p w14:paraId="7E96A8AE" w14:textId="77777777" w:rsidR="00344B8D" w:rsidRPr="00344B8D" w:rsidRDefault="00344B8D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="Calibri"/>
                <w:sz w:val="18"/>
                <w:szCs w:val="18"/>
              </w:rPr>
            </w:pPr>
            <w:r w:rsidRPr="00344B8D">
              <w:rPr>
                <w:rFonts w:cs="Calibri"/>
                <w:sz w:val="18"/>
                <w:szCs w:val="18"/>
              </w:rPr>
              <w:t xml:space="preserve">Provisioned ECS </w:t>
            </w:r>
            <w:proofErr w:type="spellStart"/>
            <w:r w:rsidRPr="00344B8D">
              <w:rPr>
                <w:rFonts w:cs="Calibri"/>
                <w:sz w:val="18"/>
                <w:szCs w:val="18"/>
              </w:rPr>
              <w:t>Fargate</w:t>
            </w:r>
            <w:proofErr w:type="spellEnd"/>
            <w:r w:rsidRPr="00344B8D">
              <w:rPr>
                <w:rFonts w:cs="Calibri"/>
                <w:sz w:val="18"/>
                <w:szCs w:val="18"/>
              </w:rPr>
              <w:t xml:space="preserve"> Cluster, </w:t>
            </w:r>
            <w:proofErr w:type="spellStart"/>
            <w:r w:rsidRPr="00344B8D">
              <w:rPr>
                <w:rFonts w:cs="Calibri"/>
                <w:sz w:val="18"/>
                <w:szCs w:val="18"/>
              </w:rPr>
              <w:t>Fargate</w:t>
            </w:r>
            <w:proofErr w:type="spellEnd"/>
            <w:r w:rsidRPr="00344B8D">
              <w:rPr>
                <w:rFonts w:cs="Calibri"/>
                <w:sz w:val="18"/>
                <w:szCs w:val="18"/>
              </w:rPr>
              <w:t xml:space="preserve"> Service, Task definition, Application Load Balancer, Common security group, webservice specific security groups using CloudFormation template.</w:t>
            </w:r>
          </w:p>
          <w:p w14:paraId="74D21737" w14:textId="77777777" w:rsidR="00344B8D" w:rsidRDefault="00344B8D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="Calibri"/>
                <w:sz w:val="18"/>
                <w:szCs w:val="18"/>
              </w:rPr>
            </w:pPr>
            <w:r w:rsidRPr="00344B8D">
              <w:rPr>
                <w:rFonts w:cs="Calibri"/>
                <w:sz w:val="18"/>
                <w:szCs w:val="18"/>
              </w:rPr>
              <w:t>Configured Autoscaling to meet high traffic requirement at peak load time &amp; to save the cost.</w:t>
            </w:r>
          </w:p>
          <w:p w14:paraId="3AD18A7F" w14:textId="77777777" w:rsidR="00175D57" w:rsidRPr="00175D57" w:rsidRDefault="009A382C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="Calibri"/>
                <w:color w:val="002060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Update ALB </w:t>
            </w:r>
            <w:r w:rsidR="00175D57">
              <w:rPr>
                <w:rFonts w:cs="Calibri"/>
                <w:sz w:val="18"/>
                <w:szCs w:val="18"/>
              </w:rPr>
              <w:t xml:space="preserve">cert, </w:t>
            </w:r>
            <w:proofErr w:type="spellStart"/>
            <w:r w:rsidR="00175D57">
              <w:rPr>
                <w:rFonts w:cs="Calibri"/>
                <w:sz w:val="18"/>
                <w:szCs w:val="18"/>
              </w:rPr>
              <w:t>fargate</w:t>
            </w:r>
            <w:proofErr w:type="spellEnd"/>
            <w:r w:rsidR="00175D57">
              <w:rPr>
                <w:rFonts w:cs="Calibri"/>
                <w:sz w:val="18"/>
                <w:szCs w:val="18"/>
              </w:rPr>
              <w:t xml:space="preserve"> task and service using </w:t>
            </w:r>
            <w:r w:rsidR="00175D57" w:rsidRPr="00175D57">
              <w:rPr>
                <w:rFonts w:cs="Calibri"/>
                <w:color w:val="002060"/>
                <w:sz w:val="18"/>
                <w:szCs w:val="18"/>
              </w:rPr>
              <w:t>Lambda Function.</w:t>
            </w:r>
          </w:p>
          <w:p w14:paraId="13BB0B2C" w14:textId="77777777" w:rsidR="002932A7" w:rsidRPr="002932A7" w:rsidRDefault="002932A7" w:rsidP="00344B8D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b/>
                <w:bCs/>
                <w:color w:val="FFFFFF" w:themeColor="background1"/>
                <w:sz w:val="12"/>
                <w:szCs w:val="16"/>
              </w:rPr>
            </w:pPr>
          </w:p>
          <w:p w14:paraId="09A85315" w14:textId="77777777" w:rsidR="003A620C" w:rsidRPr="00344B8D" w:rsidRDefault="003A620C" w:rsidP="00344B8D">
            <w:pPr>
              <w:ind w:left="360"/>
              <w:rPr>
                <w:color w:val="FFFFFF" w:themeColor="background1"/>
                <w:sz w:val="16"/>
                <w:szCs w:val="20"/>
              </w:rPr>
            </w:pPr>
          </w:p>
        </w:tc>
      </w:tr>
    </w:tbl>
    <w:p w14:paraId="0F9BB2F4" w14:textId="77777777" w:rsidR="0043117B" w:rsidRDefault="00166F29" w:rsidP="000C45FF">
      <w:pPr>
        <w:tabs>
          <w:tab w:val="left" w:pos="990"/>
        </w:tabs>
      </w:pPr>
    </w:p>
    <w:sectPr w:rsidR="0043117B" w:rsidSect="000C45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6E3FD" w14:textId="77777777" w:rsidR="00166F29" w:rsidRDefault="00166F29" w:rsidP="000C45FF">
      <w:r>
        <w:separator/>
      </w:r>
    </w:p>
  </w:endnote>
  <w:endnote w:type="continuationSeparator" w:id="0">
    <w:p w14:paraId="734A0EEC" w14:textId="77777777" w:rsidR="00166F29" w:rsidRDefault="00166F2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52D9D" w14:textId="77777777" w:rsidR="00175D57" w:rsidRDefault="00175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11CA5" w14:textId="77777777" w:rsidR="00175D57" w:rsidRDefault="00175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64CF4" w14:textId="77777777" w:rsidR="00175D57" w:rsidRDefault="00175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3CF03" w14:textId="77777777" w:rsidR="00166F29" w:rsidRDefault="00166F29" w:rsidP="000C45FF">
      <w:r>
        <w:separator/>
      </w:r>
    </w:p>
  </w:footnote>
  <w:footnote w:type="continuationSeparator" w:id="0">
    <w:p w14:paraId="0A8C4F5C" w14:textId="77777777" w:rsidR="00166F29" w:rsidRDefault="00166F2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2150" w14:textId="77777777" w:rsidR="00175D57" w:rsidRDefault="00175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57A36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0CC0A4A7" wp14:editId="5579597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D138A" w14:textId="77777777" w:rsidR="00175D57" w:rsidRDefault="00175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471ECE"/>
    <w:multiLevelType w:val="hybridMultilevel"/>
    <w:tmpl w:val="BD725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4A3B"/>
    <w:multiLevelType w:val="hybridMultilevel"/>
    <w:tmpl w:val="0E648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5798"/>
    <w:multiLevelType w:val="hybridMultilevel"/>
    <w:tmpl w:val="8922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D6A79"/>
    <w:multiLevelType w:val="hybridMultilevel"/>
    <w:tmpl w:val="89D2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32ECA"/>
    <w:multiLevelType w:val="hybridMultilevel"/>
    <w:tmpl w:val="7584B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8F33AC"/>
    <w:multiLevelType w:val="hybridMultilevel"/>
    <w:tmpl w:val="E012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D6E07"/>
    <w:multiLevelType w:val="hybridMultilevel"/>
    <w:tmpl w:val="C6925A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7458A1"/>
    <w:multiLevelType w:val="hybridMultilevel"/>
    <w:tmpl w:val="27462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24E"/>
    <w:rsid w:val="0000428D"/>
    <w:rsid w:val="000315DA"/>
    <w:rsid w:val="00036450"/>
    <w:rsid w:val="0008497C"/>
    <w:rsid w:val="00094499"/>
    <w:rsid w:val="000A41C2"/>
    <w:rsid w:val="000C45FF"/>
    <w:rsid w:val="000E3FD1"/>
    <w:rsid w:val="00112054"/>
    <w:rsid w:val="001525E1"/>
    <w:rsid w:val="00162288"/>
    <w:rsid w:val="00166F29"/>
    <w:rsid w:val="00175D57"/>
    <w:rsid w:val="00180329"/>
    <w:rsid w:val="00181265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32A7"/>
    <w:rsid w:val="002F30AD"/>
    <w:rsid w:val="0030481B"/>
    <w:rsid w:val="003156FC"/>
    <w:rsid w:val="003254B5"/>
    <w:rsid w:val="00341B20"/>
    <w:rsid w:val="00344B8D"/>
    <w:rsid w:val="0037121F"/>
    <w:rsid w:val="003A620C"/>
    <w:rsid w:val="003A6B7D"/>
    <w:rsid w:val="003B06CA"/>
    <w:rsid w:val="003B7588"/>
    <w:rsid w:val="003D5491"/>
    <w:rsid w:val="003F0E6F"/>
    <w:rsid w:val="00405224"/>
    <w:rsid w:val="004071FC"/>
    <w:rsid w:val="00445947"/>
    <w:rsid w:val="004813B3"/>
    <w:rsid w:val="00486BD3"/>
    <w:rsid w:val="00496591"/>
    <w:rsid w:val="004A3D29"/>
    <w:rsid w:val="004C63E4"/>
    <w:rsid w:val="004D3011"/>
    <w:rsid w:val="00523880"/>
    <w:rsid w:val="005262AC"/>
    <w:rsid w:val="005C521A"/>
    <w:rsid w:val="005E39D5"/>
    <w:rsid w:val="00600670"/>
    <w:rsid w:val="0062123A"/>
    <w:rsid w:val="00646E75"/>
    <w:rsid w:val="006539EA"/>
    <w:rsid w:val="006771D0"/>
    <w:rsid w:val="006C03D6"/>
    <w:rsid w:val="006D6D68"/>
    <w:rsid w:val="006E37EE"/>
    <w:rsid w:val="0070442A"/>
    <w:rsid w:val="00715FCB"/>
    <w:rsid w:val="007311F8"/>
    <w:rsid w:val="00743101"/>
    <w:rsid w:val="00766DEC"/>
    <w:rsid w:val="007775E1"/>
    <w:rsid w:val="007867A0"/>
    <w:rsid w:val="007927F5"/>
    <w:rsid w:val="00802CA0"/>
    <w:rsid w:val="0081724E"/>
    <w:rsid w:val="00866148"/>
    <w:rsid w:val="008E3951"/>
    <w:rsid w:val="008F798A"/>
    <w:rsid w:val="009260CD"/>
    <w:rsid w:val="00952C25"/>
    <w:rsid w:val="009A1628"/>
    <w:rsid w:val="009A382C"/>
    <w:rsid w:val="00A2118D"/>
    <w:rsid w:val="00AD76E2"/>
    <w:rsid w:val="00B20152"/>
    <w:rsid w:val="00B359E4"/>
    <w:rsid w:val="00B37383"/>
    <w:rsid w:val="00B451E5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8712B"/>
    <w:rsid w:val="00D87ED9"/>
    <w:rsid w:val="00DA1F4D"/>
    <w:rsid w:val="00DC52B4"/>
    <w:rsid w:val="00DD172A"/>
    <w:rsid w:val="00E0140C"/>
    <w:rsid w:val="00E25A26"/>
    <w:rsid w:val="00E4381A"/>
    <w:rsid w:val="00E55D74"/>
    <w:rsid w:val="00E92106"/>
    <w:rsid w:val="00F054E8"/>
    <w:rsid w:val="00F60274"/>
    <w:rsid w:val="00F740C8"/>
    <w:rsid w:val="00F77FB9"/>
    <w:rsid w:val="00FB068F"/>
    <w:rsid w:val="00FB2487"/>
    <w:rsid w:val="00FD34E5"/>
    <w:rsid w:val="00FD4EBE"/>
    <w:rsid w:val="00FE5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A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8F798A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6E37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0442A"/>
    <w:rPr>
      <w:rFonts w:eastAsiaTheme="minorHAns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locked/>
    <w:rsid w:val="0070442A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lialamgir00@gmail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sk-alamgir-ali-8693b31b9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U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8EB34551FF41C982F3FC3FAB43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E2789-2C9B-4934-B32E-317B5FB8A2EC}"/>
      </w:docPartPr>
      <w:docPartBody>
        <w:p w:rsidR="009E74DA" w:rsidRDefault="00F237A3">
          <w:pPr>
            <w:pStyle w:val="598EB34551FF41C982F3FC3FAB43953E"/>
          </w:pPr>
          <w:r w:rsidRPr="00D5459D">
            <w:t>Profile</w:t>
          </w:r>
        </w:p>
      </w:docPartBody>
    </w:docPart>
    <w:docPart>
      <w:docPartPr>
        <w:name w:val="BB940D2F6F6D4DE98807AAC376724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86B3A-B45D-457A-AC6E-76D4622C9DA8}"/>
      </w:docPartPr>
      <w:docPartBody>
        <w:p w:rsidR="009E74DA" w:rsidRDefault="00F237A3">
          <w:pPr>
            <w:pStyle w:val="BB940D2F6F6D4DE98807AAC3767242D2"/>
          </w:pPr>
          <w:r w:rsidRPr="00CB0055">
            <w:t>Contact</w:t>
          </w:r>
        </w:p>
      </w:docPartBody>
    </w:docPart>
    <w:docPart>
      <w:docPartPr>
        <w:name w:val="66E466D995A74285B8F54B6F484DC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593D9-B51C-4F4D-985B-FFA2640EA474}"/>
      </w:docPartPr>
      <w:docPartBody>
        <w:p w:rsidR="009E74DA" w:rsidRDefault="00F237A3">
          <w:pPr>
            <w:pStyle w:val="66E466D995A74285B8F54B6F484DC55C"/>
          </w:pPr>
          <w:r w:rsidRPr="004D3011">
            <w:t>PHONE:</w:t>
          </w:r>
        </w:p>
      </w:docPartBody>
    </w:docPart>
    <w:docPart>
      <w:docPartPr>
        <w:name w:val="92B7852138E54D7ABFE8E018C8EFF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84A6A-70F4-44FD-BB60-3C8F7375DC1B}"/>
      </w:docPartPr>
      <w:docPartBody>
        <w:p w:rsidR="009E74DA" w:rsidRDefault="00F237A3">
          <w:pPr>
            <w:pStyle w:val="92B7852138E54D7ABFE8E018C8EFFD29"/>
          </w:pPr>
          <w:r w:rsidRPr="004D3011">
            <w:t>EMAIL:</w:t>
          </w:r>
        </w:p>
      </w:docPartBody>
    </w:docPart>
    <w:docPart>
      <w:docPartPr>
        <w:name w:val="326CF412188849188B0E44FC5E6FD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F24E-3FFA-4573-BB50-1A9FBDA35A51}"/>
      </w:docPartPr>
      <w:docPartBody>
        <w:p w:rsidR="009E74DA" w:rsidRDefault="00F237A3">
          <w:pPr>
            <w:pStyle w:val="326CF412188849188B0E44FC5E6FD592"/>
          </w:pPr>
          <w:r w:rsidRPr="00CB0055">
            <w:t>Hobbies</w:t>
          </w:r>
        </w:p>
      </w:docPartBody>
    </w:docPart>
    <w:docPart>
      <w:docPartPr>
        <w:name w:val="7B64857F06224FCBA50A19FDE9013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369A-CDA5-48EC-AD1B-E946D62E8D71}"/>
      </w:docPartPr>
      <w:docPartBody>
        <w:p w:rsidR="009E74DA" w:rsidRDefault="00F237A3">
          <w:pPr>
            <w:pStyle w:val="7B64857F06224FCBA50A19FDE901355E"/>
          </w:pPr>
          <w:r w:rsidRPr="00036450">
            <w:t>EDUCATION</w:t>
          </w:r>
        </w:p>
      </w:docPartBody>
    </w:docPart>
    <w:docPart>
      <w:docPartPr>
        <w:name w:val="B8F2190F0E834E46AB83EBCF64E6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22350-E527-4991-9CA7-55564C7FDD13}"/>
      </w:docPartPr>
      <w:docPartBody>
        <w:p w:rsidR="009E74DA" w:rsidRDefault="00F237A3">
          <w:pPr>
            <w:pStyle w:val="B8F2190F0E834E46AB83EBCF64E6378F"/>
          </w:pPr>
          <w:r w:rsidRPr="00036450">
            <w:t>WORK EXPERIENCE</w:t>
          </w:r>
        </w:p>
      </w:docPartBody>
    </w:docPart>
    <w:docPart>
      <w:docPartPr>
        <w:name w:val="01298E58429544628FA90E69C249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47E0C-7905-4385-929B-857530F1C2EB}"/>
      </w:docPartPr>
      <w:docPartBody>
        <w:p w:rsidR="009E74DA" w:rsidRDefault="00F237A3">
          <w:pPr>
            <w:pStyle w:val="01298E58429544628FA90E69C249A14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7A3"/>
    <w:rsid w:val="001B1CB2"/>
    <w:rsid w:val="002014A0"/>
    <w:rsid w:val="002A4DD9"/>
    <w:rsid w:val="003116CE"/>
    <w:rsid w:val="0057394D"/>
    <w:rsid w:val="007E694A"/>
    <w:rsid w:val="009724A1"/>
    <w:rsid w:val="009B265D"/>
    <w:rsid w:val="009E74DA"/>
    <w:rsid w:val="00BE04A4"/>
    <w:rsid w:val="00BF0DE7"/>
    <w:rsid w:val="00ED1414"/>
    <w:rsid w:val="00F23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94A"/>
  </w:style>
  <w:style w:type="paragraph" w:styleId="Heading2">
    <w:name w:val="heading 2"/>
    <w:basedOn w:val="Normal"/>
    <w:next w:val="Normal"/>
    <w:link w:val="Heading2Char"/>
    <w:uiPriority w:val="9"/>
    <w:qFormat/>
    <w:rsid w:val="007E694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8EB34551FF41C982F3FC3FAB43953E">
    <w:name w:val="598EB34551FF41C982F3FC3FAB43953E"/>
    <w:rsid w:val="007E694A"/>
  </w:style>
  <w:style w:type="paragraph" w:customStyle="1" w:styleId="BB940D2F6F6D4DE98807AAC3767242D2">
    <w:name w:val="BB940D2F6F6D4DE98807AAC3767242D2"/>
    <w:rsid w:val="007E694A"/>
  </w:style>
  <w:style w:type="paragraph" w:customStyle="1" w:styleId="66E466D995A74285B8F54B6F484DC55C">
    <w:name w:val="66E466D995A74285B8F54B6F484DC55C"/>
    <w:rsid w:val="007E694A"/>
  </w:style>
  <w:style w:type="paragraph" w:customStyle="1" w:styleId="92B7852138E54D7ABFE8E018C8EFFD29">
    <w:name w:val="92B7852138E54D7ABFE8E018C8EFFD29"/>
    <w:rsid w:val="007E694A"/>
  </w:style>
  <w:style w:type="character" w:styleId="Hyperlink">
    <w:name w:val="Hyperlink"/>
    <w:basedOn w:val="DefaultParagraphFont"/>
    <w:uiPriority w:val="99"/>
    <w:unhideWhenUsed/>
    <w:rsid w:val="007E694A"/>
    <w:rPr>
      <w:color w:val="C45911" w:themeColor="accent2" w:themeShade="BF"/>
      <w:u w:val="single"/>
    </w:rPr>
  </w:style>
  <w:style w:type="paragraph" w:customStyle="1" w:styleId="326CF412188849188B0E44FC5E6FD592">
    <w:name w:val="326CF412188849188B0E44FC5E6FD592"/>
    <w:rsid w:val="007E694A"/>
  </w:style>
  <w:style w:type="paragraph" w:customStyle="1" w:styleId="7B64857F06224FCBA50A19FDE901355E">
    <w:name w:val="7B64857F06224FCBA50A19FDE901355E"/>
    <w:rsid w:val="007E694A"/>
  </w:style>
  <w:style w:type="paragraph" w:customStyle="1" w:styleId="B8F2190F0E834E46AB83EBCF64E6378F">
    <w:name w:val="B8F2190F0E834E46AB83EBCF64E6378F"/>
    <w:rsid w:val="007E694A"/>
  </w:style>
  <w:style w:type="character" w:customStyle="1" w:styleId="Heading2Char">
    <w:name w:val="Heading 2 Char"/>
    <w:basedOn w:val="DefaultParagraphFont"/>
    <w:link w:val="Heading2"/>
    <w:uiPriority w:val="9"/>
    <w:rsid w:val="007E694A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01298E58429544628FA90E69C249A14D">
    <w:name w:val="01298E58429544628FA90E69C249A14D"/>
    <w:rsid w:val="007E6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>Resume</MediaServiceKeyPoi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Shahnawaz Akhtar</vt:lpstr>
    </vt:vector>
  </TitlesOfParts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Shahnawaz Akhtar</dc:title>
  <dc:creator/>
  <cp:lastModifiedBy/>
  <cp:revision>1</cp:revision>
  <dcterms:created xsi:type="dcterms:W3CDTF">2021-12-06T10:24:00Z</dcterms:created>
  <dcterms:modified xsi:type="dcterms:W3CDTF">2021-12-06T10:24:00Z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